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3B" w:rsidRDefault="00E4583B" w:rsidP="00E4583B">
      <w:pPr>
        <w:jc w:val="center"/>
        <w:rPr>
          <w:noProof/>
        </w:rPr>
      </w:pPr>
      <w:r>
        <w:rPr>
          <w:noProof/>
        </w:rPr>
        <w:t>Wireframes  -  45 Pizza   -  Aidan McGourty</w:t>
      </w:r>
    </w:p>
    <w:p w:rsidR="00776970" w:rsidRDefault="00E4583B">
      <w:r>
        <w:rPr>
          <w:noProof/>
        </w:rPr>
        <w:drawing>
          <wp:inline distT="0" distB="0" distL="0" distR="0" wp14:anchorId="1E9D36F9" wp14:editId="4A3D429D">
            <wp:extent cx="5912045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3" t="18229" r="28365" b="9456"/>
                    <a:stretch/>
                  </pic:blipFill>
                  <pic:spPr bwMode="auto">
                    <a:xfrm>
                      <a:off x="0" y="0"/>
                      <a:ext cx="5933316" cy="770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83B" w:rsidRDefault="00E4583B">
      <w:pPr>
        <w:rPr>
          <w:noProof/>
        </w:rPr>
      </w:pPr>
    </w:p>
    <w:p w:rsidR="00E4583B" w:rsidRDefault="00E4583B">
      <w:r>
        <w:rPr>
          <w:noProof/>
        </w:rPr>
        <w:drawing>
          <wp:inline distT="0" distB="0" distL="0" distR="0" wp14:anchorId="3CB9DB1E" wp14:editId="4B9F843F">
            <wp:extent cx="5867400" cy="76318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22" t="16426" r="28846" b="11658"/>
                    <a:stretch/>
                  </pic:blipFill>
                  <pic:spPr bwMode="auto">
                    <a:xfrm>
                      <a:off x="0" y="0"/>
                      <a:ext cx="5875363" cy="764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83B" w:rsidRDefault="00E4583B"/>
    <w:p w:rsidR="00E4583B" w:rsidRDefault="00E4583B">
      <w:pPr>
        <w:rPr>
          <w:noProof/>
        </w:rPr>
      </w:pPr>
    </w:p>
    <w:p w:rsidR="00E4583B" w:rsidRDefault="00E4583B">
      <w:r>
        <w:rPr>
          <w:noProof/>
        </w:rPr>
        <w:drawing>
          <wp:inline distT="0" distB="0" distL="0" distR="0" wp14:anchorId="5F5FE803" wp14:editId="51C0C45C">
            <wp:extent cx="6201139" cy="3514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3" t="32051" r="28365" b="36498"/>
                    <a:stretch/>
                  </pic:blipFill>
                  <pic:spPr bwMode="auto">
                    <a:xfrm>
                      <a:off x="0" y="0"/>
                      <a:ext cx="6210295" cy="351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3B"/>
    <w:rsid w:val="000272C2"/>
    <w:rsid w:val="00776970"/>
    <w:rsid w:val="00DA14F6"/>
    <w:rsid w:val="00E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68D9F-A50B-4953-BD3F-EBE328D7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30424F5</Template>
  <TotalTime>2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 Mcgourty</dc:creator>
  <cp:keywords/>
  <dc:description/>
  <cp:lastModifiedBy>Aidan J Mcgourty</cp:lastModifiedBy>
  <cp:revision>1</cp:revision>
  <dcterms:created xsi:type="dcterms:W3CDTF">2015-05-09T20:27:00Z</dcterms:created>
  <dcterms:modified xsi:type="dcterms:W3CDTF">2015-05-09T20:29:00Z</dcterms:modified>
</cp:coreProperties>
</file>