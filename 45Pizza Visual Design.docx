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4F7" w:rsidRDefault="00A87729" w:rsidP="00A87729">
      <w:pPr>
        <w:pStyle w:val="Title"/>
        <w:jc w:val="center"/>
        <w:rPr>
          <w:rStyle w:val="Strong"/>
        </w:rPr>
      </w:pPr>
      <w:r w:rsidRPr="00A87729">
        <w:rPr>
          <w:rStyle w:val="Strong"/>
        </w:rPr>
        <w:t>Visual Design Log</w:t>
      </w:r>
    </w:p>
    <w:p w:rsidR="00A87729" w:rsidRDefault="00A87729" w:rsidP="00A87729"/>
    <w:p w:rsidR="00A87729" w:rsidRDefault="00A87729" w:rsidP="00A87729">
      <w:r>
        <w:t xml:space="preserve">In </w:t>
      </w:r>
      <w:r w:rsidR="00351197">
        <w:t xml:space="preserve">the </w:t>
      </w:r>
      <w:r>
        <w:t>case my color schemes and were not defined in my supplementary write-up:</w:t>
      </w:r>
    </w:p>
    <w:p w:rsidR="00A87729" w:rsidRDefault="00A87729" w:rsidP="00A87729"/>
    <w:p w:rsidR="00A87729" w:rsidRDefault="00A87729" w:rsidP="00A87729">
      <w:pPr>
        <w:pStyle w:val="ListParagraph"/>
        <w:numPr>
          <w:ilvl w:val="0"/>
          <w:numId w:val="1"/>
        </w:numPr>
      </w:pPr>
      <w:r>
        <w:t>My color scheme was largely based on black and modern colors.</w:t>
      </w:r>
    </w:p>
    <w:p w:rsidR="00BA4425" w:rsidRDefault="00BA4425" w:rsidP="00A87729">
      <w:pPr>
        <w:pStyle w:val="ListParagraph"/>
        <w:numPr>
          <w:ilvl w:val="0"/>
          <w:numId w:val="1"/>
        </w:numPr>
      </w:pPr>
      <w:r>
        <w:t>Some of the main colors I utilized can be seen in this color palate I created:</w:t>
      </w:r>
    </w:p>
    <w:p w:rsidR="00BA4425" w:rsidRDefault="00351197" w:rsidP="00BA4425">
      <w:pPr>
        <w:pStyle w:val="ListParagraph"/>
      </w:pPr>
      <w:r>
        <w:rPr>
          <w:noProof/>
        </w:rPr>
        <w:drawing>
          <wp:inline distT="0" distB="0" distL="0" distR="0">
            <wp:extent cx="4438650" cy="2600325"/>
            <wp:effectExtent l="0" t="0" r="0" b="9525"/>
            <wp:docPr id="3" name="Picture 3" descr="H:\public_html\example\Aidan_McGourty_45Pizza\45PizzaColo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ublic_html\example\Aidan_McGourty_45Pizza\45PizzaColors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197" w:rsidRDefault="00351197" w:rsidP="00BA4425">
      <w:pPr>
        <w:pStyle w:val="ListParagraph"/>
      </w:pPr>
      <w:r>
        <w:t>These colors are either analogous (the white, grey, and black) or primary (red/blue)</w:t>
      </w:r>
    </w:p>
    <w:p w:rsidR="00A87729" w:rsidRDefault="00351197" w:rsidP="00A87729">
      <w:pPr>
        <w:pStyle w:val="ListParagraph"/>
        <w:numPr>
          <w:ilvl w:val="0"/>
          <w:numId w:val="1"/>
        </w:numPr>
      </w:pPr>
      <w:r>
        <w:t>These colors give my website a</w:t>
      </w:r>
      <w:r w:rsidR="00A87729">
        <w:t xml:space="preserve"> minimalistic look, because my research proved that the more expensive </w:t>
      </w:r>
      <w:r w:rsidR="00BA4425">
        <w:t>websites often have simplistic themes.</w:t>
      </w:r>
    </w:p>
    <w:p w:rsidR="00BA4425" w:rsidRDefault="00BA4425" w:rsidP="00BA4425">
      <w:pPr>
        <w:pStyle w:val="ListParagraph"/>
        <w:numPr>
          <w:ilvl w:val="0"/>
          <w:numId w:val="1"/>
        </w:numPr>
      </w:pPr>
      <w:r>
        <w:t>I also designed a logo that shows some vital contact information, as well as links back to the homepage to improve my usability.</w:t>
      </w:r>
      <w:r w:rsidRPr="00BA4425">
        <w:rPr>
          <w:noProof/>
        </w:rPr>
        <w:t xml:space="preserve"> </w:t>
      </w:r>
    </w:p>
    <w:p w:rsidR="00BA4425" w:rsidRDefault="00BA4425" w:rsidP="00BA4425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9D18E16" wp14:editId="0744B83D">
            <wp:simplePos x="0" y="0"/>
            <wp:positionH relativeFrom="column">
              <wp:posOffset>323850</wp:posOffset>
            </wp:positionH>
            <wp:positionV relativeFrom="paragraph">
              <wp:posOffset>219075</wp:posOffset>
            </wp:positionV>
            <wp:extent cx="5400675" cy="1247775"/>
            <wp:effectExtent l="0" t="0" r="9525" b="9525"/>
            <wp:wrapThrough wrapText="bothSides">
              <wp:wrapPolygon edited="0">
                <wp:start x="0" y="0"/>
                <wp:lineTo x="0" y="21435"/>
                <wp:lineTo x="21562" y="21435"/>
                <wp:lineTo x="21562" y="0"/>
                <wp:lineTo x="0" y="0"/>
              </wp:wrapPolygon>
            </wp:wrapThrough>
            <wp:docPr id="2" name="Picture 2" descr="H:\public_html\example\Aidan_McGourty_45Pizza\45Piz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:\public_html\example\Aidan_McGourty_45Pizza\45Pizz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A4425" w:rsidRDefault="00BA4425" w:rsidP="00BA4425">
      <w:pPr>
        <w:pStyle w:val="ListParagraph"/>
      </w:pPr>
    </w:p>
    <w:p w:rsidR="00351197" w:rsidRDefault="00351197" w:rsidP="00351197">
      <w:pPr>
        <w:pStyle w:val="ListParagraph"/>
        <w:numPr>
          <w:ilvl w:val="0"/>
          <w:numId w:val="1"/>
        </w:numPr>
      </w:pPr>
      <w:r>
        <w:t>Stating my address at the top of every page will help enforce to my customers where I am, an ho they are able to contact me</w:t>
      </w:r>
    </w:p>
    <w:p w:rsidR="00BA4425" w:rsidRDefault="00BA4425" w:rsidP="00A87729">
      <w:pPr>
        <w:pStyle w:val="ListParagraph"/>
        <w:numPr>
          <w:ilvl w:val="0"/>
          <w:numId w:val="1"/>
        </w:numPr>
      </w:pPr>
      <w:r>
        <w:t>All in all, I feel my Visual Design accurately represents my website, and will positively impact my customers.</w:t>
      </w:r>
      <w:bookmarkStart w:id="0" w:name="_GoBack"/>
      <w:bookmarkEnd w:id="0"/>
    </w:p>
    <w:p w:rsidR="00A87729" w:rsidRDefault="00A87729" w:rsidP="00A87729"/>
    <w:p w:rsidR="00BA4425" w:rsidRPr="00A87729" w:rsidRDefault="00BA4425" w:rsidP="00A87729"/>
    <w:sectPr w:rsidR="00BA4425" w:rsidRPr="00A87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7E38F7"/>
    <w:multiLevelType w:val="hybridMultilevel"/>
    <w:tmpl w:val="3702B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729"/>
    <w:rsid w:val="000272C2"/>
    <w:rsid w:val="00087669"/>
    <w:rsid w:val="00351197"/>
    <w:rsid w:val="008474F7"/>
    <w:rsid w:val="00A87729"/>
    <w:rsid w:val="00BA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37F396-75CB-4057-8225-E3DEC181D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877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7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A87729"/>
    <w:rPr>
      <w:b/>
      <w:bCs/>
    </w:rPr>
  </w:style>
  <w:style w:type="paragraph" w:styleId="ListParagraph">
    <w:name w:val="List Paragraph"/>
    <w:basedOn w:val="Normal"/>
    <w:uiPriority w:val="34"/>
    <w:qFormat/>
    <w:rsid w:val="00A87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4830A631</Template>
  <TotalTime>24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NJIT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 J Mcgourty</dc:creator>
  <cp:keywords/>
  <dc:description/>
  <cp:lastModifiedBy>Aidan J Mcgourty</cp:lastModifiedBy>
  <cp:revision>2</cp:revision>
  <dcterms:created xsi:type="dcterms:W3CDTF">2015-05-08T19:10:00Z</dcterms:created>
  <dcterms:modified xsi:type="dcterms:W3CDTF">2015-05-09T20:20:00Z</dcterms:modified>
</cp:coreProperties>
</file>